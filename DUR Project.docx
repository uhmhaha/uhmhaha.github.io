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40F41" w14:textId="77777777" w:rsidR="00E13D97" w:rsidRPr="00E13D97" w:rsidRDefault="00E13D97" w:rsidP="00E13D97">
      <w:pPr>
        <w:pStyle w:val="Date"/>
        <w:rPr>
          <w:lang w:eastAsia="ko-KR"/>
        </w:rPr>
      </w:pPr>
      <w:r>
        <w:t>2018-12-14</w:t>
      </w:r>
    </w:p>
    <w:p w14:paraId="2C9A20B5" w14:textId="77777777" w:rsidR="00E13D97" w:rsidRDefault="00E13D97">
      <w:pPr>
        <w:pStyle w:val="Title"/>
      </w:pPr>
      <w:r>
        <w:t>DUR PROJECT</w:t>
      </w:r>
    </w:p>
    <w:p w14:paraId="2FE58F67" w14:textId="77777777" w:rsidR="005C3BF5" w:rsidRDefault="005B3CEE">
      <w:pPr>
        <w:pStyle w:val="Heading1"/>
      </w:pP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14BB3F7B" w14:textId="77777777" w:rsidR="005B3CEE" w:rsidRDefault="005B3CEE" w:rsidP="005B3CEE">
      <w:pPr>
        <w:pStyle w:val="Heading2"/>
        <w:rPr>
          <w:rFonts w:hint="eastAsia"/>
          <w:lang w:eastAsia="ko-KR"/>
        </w:rPr>
      </w:pPr>
      <w:r>
        <w:rPr>
          <w:rFonts w:hint="eastAsia"/>
          <w:lang w:eastAsia="ko-KR"/>
        </w:rPr>
        <w:t>탄생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 w:rsidR="0088188D">
        <w:rPr>
          <w:rFonts w:hint="eastAsia"/>
          <w:lang w:eastAsia="ko-KR"/>
        </w:rPr>
        <w:t>과</w:t>
      </w:r>
      <w:r w:rsidR="0088188D">
        <w:rPr>
          <w:rFonts w:hint="eastAsia"/>
          <w:lang w:eastAsia="ko-KR"/>
        </w:rPr>
        <w:t xml:space="preserve"> </w:t>
      </w:r>
      <w:r w:rsidR="0088188D">
        <w:rPr>
          <w:rFonts w:hint="eastAsia"/>
          <w:lang w:eastAsia="ko-KR"/>
        </w:rPr>
        <w:t>문제점</w:t>
      </w:r>
    </w:p>
    <w:p w14:paraId="6E7F1C16" w14:textId="77777777" w:rsidR="005B3CEE" w:rsidRDefault="0088188D" w:rsidP="005B3CEE">
      <w:pPr>
        <w:pStyle w:val="Heading2"/>
        <w:numPr>
          <w:ilvl w:val="0"/>
          <w:numId w:val="0"/>
        </w:numPr>
        <w:ind w:left="360"/>
        <w:rPr>
          <w:rFonts w:hint="eastAsia"/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1D655FFF" w14:textId="77777777" w:rsidR="0088188D" w:rsidRDefault="0088188D" w:rsidP="0088188D">
      <w:pPr>
        <w:pStyle w:val="Heading2"/>
        <w:numPr>
          <w:ilvl w:val="0"/>
          <w:numId w:val="4"/>
        </w:numPr>
        <w:rPr>
          <w:rFonts w:hint="eastAsia"/>
          <w:lang w:eastAsia="ko-KR"/>
        </w:rPr>
      </w:pPr>
      <w:r w:rsidRPr="0088188D">
        <w:rPr>
          <w:rFonts w:hint="eastAsia"/>
          <w:u w:val="single"/>
          <w:lang w:eastAsia="ko-KR"/>
        </w:rPr>
        <w:t>환자의</w:t>
      </w:r>
      <w:r w:rsidRPr="0088188D">
        <w:rPr>
          <w:rFonts w:hint="eastAsia"/>
          <w:u w:val="single"/>
          <w:lang w:eastAsia="ko-KR"/>
        </w:rPr>
        <w:t xml:space="preserve"> </w:t>
      </w:r>
      <w:r w:rsidRPr="0088188D">
        <w:rPr>
          <w:rFonts w:hint="eastAsia"/>
          <w:u w:val="single"/>
          <w:lang w:eastAsia="ko-KR"/>
        </w:rPr>
        <w:t>약물</w:t>
      </w:r>
      <w:r w:rsidRPr="0088188D">
        <w:rPr>
          <w:rFonts w:hint="eastAsia"/>
          <w:u w:val="single"/>
          <w:lang w:eastAsia="ko-KR"/>
        </w:rPr>
        <w:t xml:space="preserve"> </w:t>
      </w:r>
      <w:r w:rsidRPr="0088188D">
        <w:rPr>
          <w:rFonts w:hint="eastAsia"/>
          <w:u w:val="single"/>
          <w:lang w:eastAsia="ko-KR"/>
        </w:rPr>
        <w:t>오</w:t>
      </w:r>
      <w:r w:rsidRPr="0088188D">
        <w:rPr>
          <w:rFonts w:hint="eastAsia"/>
          <w:u w:val="single"/>
          <w:lang w:eastAsia="ko-KR"/>
        </w:rPr>
        <w:sym w:font="Symbol" w:char="F0D7"/>
      </w:r>
      <w:r w:rsidRPr="0088188D">
        <w:rPr>
          <w:rFonts w:hint="eastAsia"/>
          <w:u w:val="single"/>
          <w:lang w:eastAsia="ko-KR"/>
        </w:rPr>
        <w:t>남용</w:t>
      </w:r>
      <w:r w:rsidRPr="0088188D">
        <w:rPr>
          <w:rFonts w:hint="eastAsia"/>
          <w:u w:val="single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520719B" w14:textId="77777777" w:rsidR="0088188D" w:rsidRDefault="002222D9" w:rsidP="0088188D">
      <w:pPr>
        <w:pStyle w:val="Heading2"/>
        <w:numPr>
          <w:ilvl w:val="0"/>
          <w:numId w:val="4"/>
        </w:numPr>
        <w:rPr>
          <w:rFonts w:hint="eastAsia"/>
          <w:lang w:eastAsia="ko-KR"/>
        </w:rPr>
      </w:pPr>
      <w:r>
        <w:rPr>
          <w:rFonts w:hint="eastAsia"/>
          <w:u w:val="single"/>
          <w:lang w:eastAsia="ko-KR"/>
        </w:rPr>
        <w:t>의사의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hint="eastAsia"/>
          <w:u w:val="single"/>
          <w:lang w:eastAsia="ko-KR"/>
        </w:rPr>
        <w:t>잘못된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hint="eastAsia"/>
          <w:u w:val="single"/>
          <w:lang w:eastAsia="ko-KR"/>
        </w:rPr>
        <w:t>약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hint="eastAsia"/>
          <w:u w:val="single"/>
          <w:lang w:eastAsia="ko-KR"/>
        </w:rPr>
        <w:t>처방</w:t>
      </w:r>
      <w:r>
        <w:rPr>
          <w:rFonts w:hint="eastAsia"/>
          <w:u w:val="single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항생제를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로아큐탄을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뇌압이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8B33B72" w14:textId="77777777" w:rsidR="005B3CEE" w:rsidRDefault="005B3CEE" w:rsidP="005B3CEE">
      <w:pPr>
        <w:pStyle w:val="Heading2"/>
        <w:rPr>
          <w:lang w:eastAsia="ko-KR"/>
        </w:rPr>
      </w:pPr>
      <w:r>
        <w:rPr>
          <w:lang w:eastAsia="ko-KR"/>
        </w:rPr>
        <w:t>Stakeholders</w:t>
      </w:r>
    </w:p>
    <w:p w14:paraId="6EFC7315" w14:textId="77777777" w:rsidR="00222628" w:rsidRDefault="00222628" w:rsidP="00222628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Stakeholder</w:t>
      </w:r>
      <w:r>
        <w:rPr>
          <w:rFonts w:hint="eastAsia"/>
          <w:lang w:eastAsia="ko-KR"/>
        </w:rPr>
        <w:t>에는</w:t>
      </w:r>
    </w:p>
    <w:p w14:paraId="65D7D155" w14:textId="77777777" w:rsidR="00222628" w:rsidRDefault="00222628" w:rsidP="00222628">
      <w:pPr>
        <w:pStyle w:val="ListParagraph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건강보험심사평가원</w:t>
      </w:r>
    </w:p>
    <w:p w14:paraId="23868884" w14:textId="77777777" w:rsidR="00222628" w:rsidRDefault="00222628" w:rsidP="00222628">
      <w:pPr>
        <w:pStyle w:val="ListParagraph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의료기관</w:t>
      </w:r>
    </w:p>
    <w:p w14:paraId="7B2FF33C" w14:textId="77777777" w:rsidR="005B3CEE" w:rsidRDefault="00222628" w:rsidP="005B3CEE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9934958" w14:textId="77777777" w:rsidR="005B3CEE" w:rsidRDefault="005B3CEE" w:rsidP="005B3CEE">
      <w:pPr>
        <w:pStyle w:val="Heading2"/>
        <w:rPr>
          <w:lang w:eastAsia="ko-KR"/>
        </w:rPr>
      </w:pP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22719B3F" w14:textId="77777777" w:rsidR="005B3CEE" w:rsidRDefault="005B3CEE" w:rsidP="005B3C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Smart Contract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궁극적으로</w:t>
      </w:r>
    </w:p>
    <w:p w14:paraId="7B5D9779" w14:textId="77777777" w:rsidR="005B3CEE" w:rsidRDefault="005B3CEE" w:rsidP="005B3CEE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의사가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>,</w:t>
      </w:r>
    </w:p>
    <w:p w14:paraId="50890A1F" w14:textId="77777777" w:rsidR="005B3CEE" w:rsidRDefault="005B3CEE" w:rsidP="005B3CEE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</w:t>
      </w:r>
      <w:r>
        <w:rPr>
          <w:rFonts w:hint="eastAsia"/>
          <w:lang w:eastAsia="ko-KR"/>
        </w:rPr>
        <w:sym w:font="Symbol" w:char="F0D7"/>
      </w:r>
      <w:r>
        <w:rPr>
          <w:rFonts w:hint="eastAsia"/>
          <w:lang w:eastAsia="ko-KR"/>
        </w:rPr>
        <w:t>남용을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막으며</w:t>
      </w:r>
    </w:p>
    <w:p w14:paraId="34562932" w14:textId="77777777" w:rsidR="005B3CEE" w:rsidRDefault="005B3CEE" w:rsidP="005B3CEE">
      <w:pPr>
        <w:pStyle w:val="ListParagraph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의사가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방지합니다</w:t>
      </w:r>
      <w:r>
        <w:rPr>
          <w:rFonts w:hint="eastAsia"/>
          <w:lang w:eastAsia="ko-KR"/>
        </w:rPr>
        <w:t>.</w:t>
      </w:r>
    </w:p>
    <w:p w14:paraId="68772626" w14:textId="77777777" w:rsidR="005C3BF5" w:rsidRDefault="002222D9">
      <w:pPr>
        <w:pStyle w:val="Heading1"/>
      </w:pPr>
      <w:r>
        <w:rPr>
          <w:lang w:eastAsia="ko-KR"/>
        </w:rPr>
        <w:lastRenderedPageBreak/>
        <w:t>Smart Contract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DFF687B" w14:textId="77777777" w:rsidR="00467F10" w:rsidRDefault="002222D9" w:rsidP="00467F10">
      <w:pPr>
        <w:pStyle w:val="Heading2"/>
      </w:pPr>
      <w:r>
        <w:t>Contract Prescription</w:t>
      </w:r>
    </w:p>
    <w:p w14:paraId="0A580703" w14:textId="77777777" w:rsidR="003B4EA1" w:rsidRDefault="002222D9" w:rsidP="003B4EA1">
      <w:pPr>
        <w:pStyle w:val="Heading3"/>
        <w:rPr>
          <w:lang w:eastAsia="ko-KR"/>
        </w:rPr>
      </w:pPr>
      <w:r>
        <w:t>On-Chain Da</w:t>
      </w:r>
      <w:r w:rsidR="003B4EA1">
        <w:rPr>
          <w:lang w:eastAsia="ko-KR"/>
        </w:rPr>
        <w:t>ta</w:t>
      </w:r>
    </w:p>
    <w:p w14:paraId="6E11A6C6" w14:textId="77777777" w:rsidR="00EF760F" w:rsidRDefault="00EF760F" w:rsidP="003B4EA1">
      <w:pPr>
        <w:pStyle w:val="Heading3"/>
        <w:numPr>
          <w:ilvl w:val="0"/>
          <w:numId w:val="0"/>
        </w:numPr>
        <w:ind w:left="1080"/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Smart Contract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p w14:paraId="3637EBF9" w14:textId="77777777" w:rsidR="002222D9" w:rsidRDefault="002222D9" w:rsidP="002222D9">
      <w:pPr>
        <w:pStyle w:val="Heading3"/>
        <w:numPr>
          <w:ilvl w:val="0"/>
          <w:numId w:val="5"/>
        </w:numPr>
        <w:rPr>
          <w:rFonts w:hint="eastAsia"/>
        </w:rPr>
      </w:pPr>
      <w:r w:rsidRPr="002222D9">
        <w:rPr>
          <w:rFonts w:hint="eastAsia"/>
          <w:u w:val="single"/>
          <w:lang w:eastAsia="ko-KR"/>
        </w:rPr>
        <w:t>어떤</w:t>
      </w:r>
      <w:r w:rsidRPr="002222D9">
        <w:rPr>
          <w:rFonts w:hint="eastAsia"/>
          <w:u w:val="single"/>
          <w:lang w:eastAsia="ko-KR"/>
        </w:rPr>
        <w:t xml:space="preserve"> </w:t>
      </w:r>
      <w:r w:rsidRPr="002222D9">
        <w:rPr>
          <w:rFonts w:hint="eastAsia"/>
          <w:u w:val="single"/>
          <w:lang w:eastAsia="ko-KR"/>
        </w:rPr>
        <w:t>의료기관의</w:t>
      </w:r>
      <w:r w:rsidRPr="002222D9">
        <w:rPr>
          <w:rFonts w:hint="eastAsia"/>
          <w:u w:val="single"/>
          <w:lang w:eastAsia="ko-KR"/>
        </w:rPr>
        <w:t xml:space="preserve"> </w:t>
      </w:r>
      <w:r w:rsidRPr="002222D9">
        <w:rPr>
          <w:rFonts w:hint="eastAsia"/>
          <w:u w:val="single"/>
          <w:lang w:eastAsia="ko-KR"/>
        </w:rPr>
        <w:t>어느</w:t>
      </w:r>
      <w:r w:rsidRPr="002222D9">
        <w:rPr>
          <w:rFonts w:hint="eastAsia"/>
          <w:u w:val="single"/>
          <w:lang w:eastAsia="ko-KR"/>
        </w:rPr>
        <w:t xml:space="preserve"> </w:t>
      </w:r>
      <w:r w:rsidRPr="002222D9">
        <w:rPr>
          <w:rFonts w:hint="eastAsia"/>
          <w:u w:val="single"/>
          <w:lang w:eastAsia="ko-KR"/>
        </w:rPr>
        <w:t>의사가</w:t>
      </w:r>
      <w:r w:rsidR="00EF760F">
        <w:rPr>
          <w:rFonts w:hint="eastAsia"/>
          <w:lang w:eastAsia="ko-KR"/>
        </w:rPr>
        <w:t xml:space="preserve"> </w:t>
      </w:r>
      <w:r w:rsidR="00EF760F">
        <w:rPr>
          <w:rFonts w:hint="eastAsia"/>
          <w:lang w:eastAsia="ko-KR"/>
        </w:rPr>
        <w:t>약을</w:t>
      </w:r>
      <w:r w:rsidR="00EF760F">
        <w:rPr>
          <w:rFonts w:hint="eastAsia"/>
          <w:lang w:eastAsia="ko-KR"/>
        </w:rPr>
        <w:t xml:space="preserve"> </w:t>
      </w:r>
      <w:r w:rsidR="00EF760F">
        <w:rPr>
          <w:rFonts w:hint="eastAsia"/>
          <w:lang w:eastAsia="ko-KR"/>
        </w:rPr>
        <w:t>처방했는가</w:t>
      </w:r>
    </w:p>
    <w:p w14:paraId="1A64749E" w14:textId="77777777" w:rsidR="002222D9" w:rsidRDefault="002222D9" w:rsidP="002222D9">
      <w:pPr>
        <w:pStyle w:val="Heading3"/>
        <w:numPr>
          <w:ilvl w:val="0"/>
          <w:numId w:val="5"/>
        </w:numPr>
        <w:rPr>
          <w:rFonts w:hint="eastAsia"/>
        </w:rPr>
      </w:pPr>
      <w:r w:rsidRPr="002222D9">
        <w:rPr>
          <w:rFonts w:hint="eastAsia"/>
          <w:u w:val="single"/>
          <w:lang w:eastAsia="ko-KR"/>
        </w:rPr>
        <w:t>누구에게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</w:t>
      </w:r>
      <w:r w:rsidR="00EF760F">
        <w:rPr>
          <w:rFonts w:hint="eastAsia"/>
          <w:lang w:eastAsia="ko-KR"/>
        </w:rPr>
        <w:t>했는가</w:t>
      </w:r>
    </w:p>
    <w:p w14:paraId="1ADA9DFA" w14:textId="77777777" w:rsidR="00EF760F" w:rsidRDefault="002222D9" w:rsidP="00EF760F">
      <w:pPr>
        <w:pStyle w:val="Heading3"/>
        <w:numPr>
          <w:ilvl w:val="0"/>
          <w:numId w:val="5"/>
        </w:numPr>
        <w:rPr>
          <w:rFonts w:hint="eastAsia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처방한</w:t>
      </w:r>
      <w:r>
        <w:rPr>
          <w:rFonts w:hint="eastAsia"/>
          <w:lang w:eastAsia="ko-KR"/>
        </w:rPr>
        <w:t xml:space="preserve"> </w:t>
      </w:r>
      <w:r w:rsidRPr="00EF760F">
        <w:rPr>
          <w:rFonts w:hint="eastAsia"/>
          <w:u w:val="single"/>
          <w:lang w:eastAsia="ko-KR"/>
        </w:rPr>
        <w:t>약의</w:t>
      </w:r>
      <w:r w:rsidRPr="00EF760F">
        <w:rPr>
          <w:rFonts w:hint="eastAsia"/>
          <w:u w:val="single"/>
          <w:lang w:eastAsia="ko-KR"/>
        </w:rPr>
        <w:t xml:space="preserve"> </w:t>
      </w:r>
      <w:r w:rsidRPr="00EF760F">
        <w:rPr>
          <w:rFonts w:hint="eastAsia"/>
          <w:u w:val="single"/>
          <w:lang w:eastAsia="ko-KR"/>
        </w:rPr>
        <w:t>종류와</w:t>
      </w:r>
      <w:r w:rsidRPr="00EF760F">
        <w:rPr>
          <w:rFonts w:hint="eastAsia"/>
          <w:u w:val="single"/>
          <w:lang w:eastAsia="ko-KR"/>
        </w:rPr>
        <w:t xml:space="preserve"> </w:t>
      </w:r>
      <w:r w:rsidRPr="00EF760F">
        <w:rPr>
          <w:rFonts w:hint="eastAsia"/>
          <w:u w:val="single"/>
          <w:lang w:eastAsia="ko-KR"/>
        </w:rPr>
        <w:t>용량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 w:rsidR="00EF760F">
        <w:rPr>
          <w:rFonts w:hint="eastAsia"/>
          <w:lang w:eastAsia="ko-KR"/>
        </w:rPr>
        <w:t>였는가</w:t>
      </w:r>
    </w:p>
    <w:p w14:paraId="4FEB4BB9" w14:textId="77777777" w:rsidR="00713591" w:rsidRDefault="00713591" w:rsidP="00713591">
      <w:pPr>
        <w:pStyle w:val="Heading3"/>
        <w:numPr>
          <w:ilvl w:val="0"/>
          <w:numId w:val="0"/>
        </w:numPr>
        <w:ind w:left="1080"/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</w:t>
      </w:r>
      <w:r>
        <w:rPr>
          <w:rFonts w:hint="eastAsia"/>
          <w:lang w:eastAsia="ko-KR"/>
        </w:rPr>
        <w:sym w:font="Symbol" w:char="F0D7"/>
      </w:r>
      <w:r>
        <w:rPr>
          <w:rFonts w:hint="eastAsia"/>
          <w:lang w:eastAsia="ko-KR"/>
        </w:rPr>
        <w:t>남용을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10C4D220" w14:textId="77777777" w:rsidR="00713591" w:rsidRDefault="002222D9" w:rsidP="00713591">
      <w:pPr>
        <w:pStyle w:val="Heading3"/>
        <w:rPr>
          <w:rFonts w:hint="eastAsia"/>
        </w:rPr>
      </w:pPr>
      <w:r>
        <w:t>Off-Chain Data</w:t>
      </w:r>
    </w:p>
    <w:p w14:paraId="69BDC7E6" w14:textId="77777777" w:rsidR="003B4EA1" w:rsidRDefault="00713591" w:rsidP="003B4EA1">
      <w:pPr>
        <w:pStyle w:val="Heading3"/>
        <w:numPr>
          <w:ilvl w:val="0"/>
          <w:numId w:val="0"/>
        </w:numPr>
        <w:ind w:left="1080"/>
        <w:rPr>
          <w:lang w:eastAsia="ko-KR"/>
        </w:rPr>
      </w:pP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처방전에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ex. </w:t>
      </w:r>
      <w:r>
        <w:rPr>
          <w:rFonts w:hint="eastAsia"/>
          <w:lang w:eastAsia="ko-KR"/>
        </w:rPr>
        <w:t>약품의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의료기관의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off-chain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관리합니다</w:t>
      </w:r>
      <w:r>
        <w:rPr>
          <w:rFonts w:hint="eastAsia"/>
          <w:lang w:eastAsia="ko-KR"/>
        </w:rPr>
        <w:t>.</w:t>
      </w:r>
    </w:p>
    <w:p w14:paraId="30AABE30" w14:textId="77777777" w:rsidR="003B4EA1" w:rsidRDefault="003B4EA1" w:rsidP="003B4EA1">
      <w:pPr>
        <w:pStyle w:val="Heading1"/>
      </w:pPr>
      <w:r>
        <w:rPr>
          <w:lang w:eastAsia="ko-KR"/>
        </w:rPr>
        <w:t>TO-BE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214F060A" w14:textId="77777777" w:rsidR="003B4EA1" w:rsidRDefault="003B4EA1" w:rsidP="003B4EA1">
      <w:pPr>
        <w:pStyle w:val="Heading2"/>
        <w:rPr>
          <w:rFonts w:hint="eastAsia"/>
        </w:rPr>
      </w:pPr>
      <w:r>
        <w:rPr>
          <w:lang w:eastAsia="ko-KR"/>
        </w:rPr>
        <w:t>Token Economy</w:t>
      </w:r>
    </w:p>
    <w:p w14:paraId="6FA775DC" w14:textId="77777777" w:rsidR="003B4EA1" w:rsidRDefault="003B4EA1" w:rsidP="003B4EA1">
      <w:pPr>
        <w:pStyle w:val="Heading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처방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이력을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의사가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열람할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수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있도록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동의해주는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환자에게는</w:t>
      </w:r>
      <w:r w:rsidR="00064D8F">
        <w:rPr>
          <w:rFonts w:hint="eastAsia"/>
          <w:lang w:eastAsia="ko-KR"/>
        </w:rPr>
        <w:t xml:space="preserve"> </w:t>
      </w:r>
      <w:proofErr w:type="spellStart"/>
      <w:r w:rsidR="00064D8F">
        <w:rPr>
          <w:lang w:eastAsia="ko-KR"/>
        </w:rPr>
        <w:t>MediCoin</w:t>
      </w:r>
      <w:r w:rsidR="00064D8F">
        <w:rPr>
          <w:rFonts w:hint="eastAsia"/>
          <w:lang w:eastAsia="ko-KR"/>
        </w:rPr>
        <w:t>으로</w:t>
      </w:r>
      <w:proofErr w:type="spellEnd"/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보상하는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등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토큰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이코노미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구조를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설정해야</w:t>
      </w:r>
      <w:r w:rsidR="00064D8F">
        <w:rPr>
          <w:rFonts w:hint="eastAsia"/>
          <w:lang w:eastAsia="ko-KR"/>
        </w:rPr>
        <w:t xml:space="preserve"> </w:t>
      </w:r>
      <w:r w:rsidR="00064D8F">
        <w:rPr>
          <w:rFonts w:hint="eastAsia"/>
          <w:lang w:eastAsia="ko-KR"/>
        </w:rPr>
        <w:t>합니다</w:t>
      </w:r>
      <w:r w:rsidR="00064D8F">
        <w:rPr>
          <w:rFonts w:hint="eastAsia"/>
          <w:lang w:eastAsia="ko-KR"/>
        </w:rPr>
        <w:t>.</w:t>
      </w:r>
    </w:p>
    <w:p w14:paraId="06617D06" w14:textId="77777777" w:rsidR="003B4EA1" w:rsidRDefault="003B4EA1" w:rsidP="003B4EA1">
      <w:pPr>
        <w:pStyle w:val="Heading2"/>
        <w:rPr>
          <w:rFonts w:hint="eastAsia"/>
        </w:rPr>
      </w:pPr>
      <w:r>
        <w:rPr>
          <w:rFonts w:hint="eastAsia"/>
          <w:lang w:eastAsia="ko-KR"/>
        </w:rPr>
        <w:t>Analytics</w:t>
      </w:r>
    </w:p>
    <w:p w14:paraId="65060BA5" w14:textId="77777777" w:rsidR="00064D8F" w:rsidRDefault="00064D8F" w:rsidP="00064D8F">
      <w:pPr>
        <w:pStyle w:val="Heading2"/>
        <w:numPr>
          <w:ilvl w:val="0"/>
          <w:numId w:val="0"/>
        </w:numPr>
        <w:ind w:left="720"/>
        <w:rPr>
          <w:lang w:eastAsia="ko-KR"/>
        </w:rPr>
      </w:pPr>
      <w:bookmarkStart w:id="0" w:name="_GoBack"/>
      <w:bookmarkEnd w:id="0"/>
    </w:p>
    <w:p w14:paraId="33F9A92F" w14:textId="77777777" w:rsidR="00064D8F" w:rsidRDefault="003B4EA1" w:rsidP="00064D8F">
      <w:pPr>
        <w:pStyle w:val="Heading2"/>
        <w:rPr>
          <w:rFonts w:hint="eastAsia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Stakeholder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</w:t>
      </w:r>
    </w:p>
    <w:p w14:paraId="0BDC4DAA" w14:textId="77777777" w:rsidR="00064D8F" w:rsidRDefault="00064D8F" w:rsidP="00064D8F">
      <w:pPr>
        <w:pStyle w:val="Heading2"/>
        <w:numPr>
          <w:ilvl w:val="0"/>
          <w:numId w:val="0"/>
        </w:num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블록체인으로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 w:rsidRPr="00064D8F">
        <w:rPr>
          <w:rFonts w:hint="eastAsia"/>
          <w:u w:val="single"/>
          <w:lang w:eastAsia="ko-KR"/>
        </w:rPr>
        <w:t>보험회사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환자의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처방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이력을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조회하여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보험료를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산출할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수</w:t>
      </w:r>
      <w:r w:rsidR="00752341">
        <w:rPr>
          <w:rFonts w:hint="eastAsia"/>
          <w:lang w:eastAsia="ko-KR"/>
        </w:rPr>
        <w:t xml:space="preserve"> </w:t>
      </w:r>
      <w:r w:rsidR="00752341">
        <w:rPr>
          <w:rFonts w:hint="eastAsia"/>
          <w:lang w:eastAsia="ko-KR"/>
        </w:rPr>
        <w:t>있습니다</w:t>
      </w:r>
      <w:r w:rsidR="00752341">
        <w:rPr>
          <w:rFonts w:hint="eastAsia"/>
          <w:lang w:eastAsia="ko-KR"/>
        </w:rPr>
        <w:t>.</w:t>
      </w:r>
    </w:p>
    <w:sectPr w:rsidR="00064D8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30933" w14:textId="77777777" w:rsidR="006C7F2C" w:rsidRDefault="006C7F2C">
      <w:pPr>
        <w:spacing w:after="0" w:line="240" w:lineRule="auto"/>
      </w:pPr>
      <w:r>
        <w:separator/>
      </w:r>
    </w:p>
    <w:p w14:paraId="5AB4CBE8" w14:textId="77777777" w:rsidR="006C7F2C" w:rsidRDefault="006C7F2C"/>
  </w:endnote>
  <w:endnote w:type="continuationSeparator" w:id="0">
    <w:p w14:paraId="367B7F37" w14:textId="77777777" w:rsidR="006C7F2C" w:rsidRDefault="006C7F2C">
      <w:pPr>
        <w:spacing w:after="0" w:line="240" w:lineRule="auto"/>
      </w:pPr>
      <w:r>
        <w:continuationSeparator/>
      </w:r>
    </w:p>
    <w:p w14:paraId="3ACC338D" w14:textId="77777777" w:rsidR="006C7F2C" w:rsidRDefault="006C7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61F96" w14:textId="77777777" w:rsidR="005C3BF5" w:rsidRDefault="006C7F2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50DB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D6BBA" w14:textId="77777777" w:rsidR="006C7F2C" w:rsidRDefault="006C7F2C">
      <w:pPr>
        <w:spacing w:after="0" w:line="240" w:lineRule="auto"/>
      </w:pPr>
      <w:r>
        <w:separator/>
      </w:r>
    </w:p>
    <w:p w14:paraId="518A62C3" w14:textId="77777777" w:rsidR="006C7F2C" w:rsidRDefault="006C7F2C"/>
  </w:footnote>
  <w:footnote w:type="continuationSeparator" w:id="0">
    <w:p w14:paraId="0492929B" w14:textId="77777777" w:rsidR="006C7F2C" w:rsidRDefault="006C7F2C">
      <w:pPr>
        <w:spacing w:after="0" w:line="240" w:lineRule="auto"/>
      </w:pPr>
      <w:r>
        <w:continuationSeparator/>
      </w:r>
    </w:p>
    <w:p w14:paraId="060EEC79" w14:textId="77777777" w:rsidR="006C7F2C" w:rsidRDefault="006C7F2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077"/>
    <w:multiLevelType w:val="hybridMultilevel"/>
    <w:tmpl w:val="CA96819E"/>
    <w:lvl w:ilvl="0" w:tplc="68D4214C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F67293"/>
    <w:multiLevelType w:val="hybridMultilevel"/>
    <w:tmpl w:val="E3BA00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408D209D"/>
    <w:multiLevelType w:val="hybridMultilevel"/>
    <w:tmpl w:val="3BE89242"/>
    <w:lvl w:ilvl="0" w:tplc="2A567CE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3F703C"/>
    <w:multiLevelType w:val="hybridMultilevel"/>
    <w:tmpl w:val="8424D734"/>
    <w:lvl w:ilvl="0" w:tplc="3AF6417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5AF66E7"/>
    <w:multiLevelType w:val="hybridMultilevel"/>
    <w:tmpl w:val="BF70D1E6"/>
    <w:lvl w:ilvl="0" w:tplc="709EE94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63047B"/>
    <w:multiLevelType w:val="hybridMultilevel"/>
    <w:tmpl w:val="02B65D42"/>
    <w:lvl w:ilvl="0" w:tplc="584E08E2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97"/>
    <w:rsid w:val="00064D8F"/>
    <w:rsid w:val="002222D9"/>
    <w:rsid w:val="00222628"/>
    <w:rsid w:val="003B4EA1"/>
    <w:rsid w:val="00467F10"/>
    <w:rsid w:val="005B3CEE"/>
    <w:rsid w:val="005C3BF5"/>
    <w:rsid w:val="006C7F2C"/>
    <w:rsid w:val="00713591"/>
    <w:rsid w:val="00752341"/>
    <w:rsid w:val="0088188D"/>
    <w:rsid w:val="00D50DB0"/>
    <w:rsid w:val="00E13D97"/>
    <w:rsid w:val="00E624F0"/>
    <w:rsid w:val="00EF760F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oyounglim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117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2018-12-14T02:35:00Z</dcterms:created>
  <dcterms:modified xsi:type="dcterms:W3CDTF">2018-12-14T06:30:00Z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